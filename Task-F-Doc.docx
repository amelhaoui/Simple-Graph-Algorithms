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66CDF" w14:textId="77777777" w:rsidR="00F65334" w:rsidRPr="000F4BF9" w:rsidRDefault="009444EC">
      <w:pPr>
        <w:pStyle w:val="Titre1"/>
        <w:rPr>
          <w:lang w:val="en-AU"/>
        </w:rPr>
      </w:pPr>
      <w:r w:rsidRPr="000F4BF9">
        <w:rPr>
          <w:lang w:val="en-AU"/>
        </w:rPr>
        <w:t>Task F – Simple Graph</w:t>
      </w:r>
    </w:p>
    <w:p w14:paraId="120BA079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// Graph.hpp</w:t>
      </w:r>
    </w:p>
    <w:p w14:paraId="6318065D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2BB917C5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 graph is composed of vertices and edges.</w:t>
      </w:r>
    </w:p>
    <w:p w14:paraId="76D1AF50" w14:textId="77777777" w:rsidR="000F4BF9" w:rsidRPr="000F4BF9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Each vertex</w:t>
      </w:r>
      <w:r w:rsidR="000F4BF9"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has a property and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</w:t>
      </w:r>
      <w:r w:rsidR="000F4BF9"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unique id.</w:t>
      </w:r>
    </w:p>
    <w:p w14:paraId="653F8C97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520178DC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Since we read the graph from a file we can't ens</w:t>
      </w:r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ure that the nodes ids are contigu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ous [</w:t>
      </w:r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0..</w:t>
      </w:r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N]</w:t>
      </w:r>
    </w:p>
    <w:p w14:paraId="1D86815E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If we adopt an </w:t>
      </w:r>
      <w:proofErr w:type="spellStart"/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std</w:t>
      </w:r>
      <w:proofErr w:type="spell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::</w:t>
      </w:r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vector we'll have many empty spots with no property/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inexistent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node</w:t>
      </w:r>
    </w:p>
    <w:p w14:paraId="4C1DA6C6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So we suppose that node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ids range can 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be non contiguous</w:t>
      </w:r>
    </w:p>
    <w:p w14:paraId="2893D98A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B0D5448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We can use a linked list to represent vertices which is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convenient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for adding nodes </w:t>
      </w:r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</w:t>
      </w:r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1) but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linear in time to retrieve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or delete a node.</w:t>
      </w:r>
    </w:p>
    <w:p w14:paraId="59671D21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63D5660F" w14:textId="77777777" w:rsid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Another possibility is a hash table which has constant time </w:t>
      </w:r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</w:t>
      </w:r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1) for lookup and insert.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However, it takes more memory to perform these operations in an average constant time</w:t>
      </w:r>
    </w:p>
    <w:p w14:paraId="0CB93CF2" w14:textId="77777777" w:rsidR="00424B61" w:rsidRPr="000F4BF9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3963CE2E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PGX uses large amount of data (Millions of vertices) and hash table is better than most STL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data structures (http://scottmeyers.blogspot.de/2015/09/should-you-be-using-something-instead.html)</w:t>
      </w:r>
    </w:p>
    <w:p w14:paraId="44E99261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FA15AA5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Choosing </w:t>
      </w:r>
      <w:proofErr w:type="spellStart"/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std</w:t>
      </w:r>
      <w:proofErr w:type="spell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::</w:t>
      </w:r>
      <w:proofErr w:type="spellStart"/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unordered_map</w:t>
      </w:r>
      <w:proofErr w:type="spell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because we are concerned about performance than memory footprint.</w:t>
      </w:r>
    </w:p>
    <w:p w14:paraId="7C1F49C0" w14:textId="77777777" w:rsid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In additi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on to that STL doesn't use contigu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ous space to allocate memory for the </w:t>
      </w:r>
      <w:proofErr w:type="spellStart"/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std</w:t>
      </w:r>
      <w:proofErr w:type="spell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::</w:t>
      </w:r>
      <w:proofErr w:type="spellStart"/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unordered_map</w:t>
      </w:r>
      <w:proofErr w:type="spell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using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standard a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llocator but it does for vector.</w:t>
      </w:r>
    </w:p>
    <w:p w14:paraId="251477F3" w14:textId="77777777" w:rsidR="00CE5AE2" w:rsidRDefault="00CE5AE2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1D4A6B7D" w14:textId="1980D743" w:rsidR="00CE5AE2" w:rsidRPr="000F4BF9" w:rsidRDefault="00CE5AE2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Vector is better for dividing it into chunks because it has a RAI pointer but hash table doesn’t </w:t>
      </w:r>
      <w:proofErr w:type="gramStart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has</w:t>
      </w:r>
      <w:proofErr w:type="gramEnd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 forward pointer which can be solved using bucket inside the hash table</w:t>
      </w:r>
      <w:bookmarkStart w:id="0" w:name="_GoBack"/>
      <w:bookmarkEnd w:id="0"/>
    </w:p>
    <w:p w14:paraId="575D3479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2DB2EB30" w14:textId="77777777" w:rsidR="00424B61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Memory usage for 40M nodes using G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CC 4.4 </w:t>
      </w:r>
      <w:proofErr w:type="spellStart"/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unordered_map</w:t>
      </w:r>
      <w:proofErr w:type="spellEnd"/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is about 1.5GB.</w:t>
      </w:r>
    </w:p>
    <w:p w14:paraId="43F55320" w14:textId="77777777" w:rsid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which is huge and not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optimal for old systems but also we can think about parallelism and how we can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divide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 graph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into sub graphs for a</w:t>
      </w:r>
      <w:r w:rsidR="00424B61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better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space consumption and performance.</w:t>
      </w:r>
    </w:p>
    <w:p w14:paraId="3582BF6D" w14:textId="77777777" w:rsidR="00424B61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73F69967" w14:textId="77777777" w:rsidR="00424B61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Concerning the edges representation, we can use an adjacent list or an edge matrix.</w:t>
      </w:r>
    </w:p>
    <w:p w14:paraId="5667F855" w14:textId="77777777" w:rsidR="00424B61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 adjacent list can be implemented by combining a list of lists</w:t>
      </w:r>
    </w:p>
    <w:p w14:paraId="6DAEAEB7" w14:textId="77777777" w:rsidR="007B7824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or a hash table of list</w:t>
      </w:r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. The later representation uses a two-dimension array where edges[</w:t>
      </w:r>
      <w:proofErr w:type="spellStart"/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</w:t>
      </w:r>
      <w:proofErr w:type="spellEnd"/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][v] is a Boolean represent if there is an edge from </w:t>
      </w:r>
      <w:proofErr w:type="spellStart"/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</w:t>
      </w:r>
      <w:proofErr w:type="spellEnd"/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to v.</w:t>
      </w:r>
    </w:p>
    <w:p w14:paraId="61719A84" w14:textId="77777777" w:rsidR="007B7824" w:rsidRDefault="007B7824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5E41937E" w14:textId="77777777" w:rsidR="007B7824" w:rsidRPr="000F4BF9" w:rsidRDefault="007B7824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Operations to be performed on this data structure are </w:t>
      </w:r>
    </w:p>
    <w:p w14:paraId="14C424F0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3C9CEB3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lastRenderedPageBreak/>
        <w:t>//GraphAlgorithm.hpp</w:t>
      </w:r>
    </w:p>
    <w:p w14:paraId="300B75C1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2B146F4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proofErr w:type="spell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is_weakly_connected</w:t>
      </w:r>
      <w:proofErr w:type="spell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</w:t>
      </w:r>
    </w:p>
    <w:p w14:paraId="25FBD050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we need to verify that for each </w:t>
      </w:r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pair of </w:t>
      </w:r>
      <w:r w:rsidR="007B7824"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vertex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(u, w) that there is a path.</w:t>
      </w:r>
    </w:p>
    <w:p w14:paraId="48736674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suppose we have N </w:t>
      </w:r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vertex</w:t>
      </w:r>
      <w:r w:rsidR="007B7824"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;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we check for each </w:t>
      </w:r>
      <w:r w:rsidR="007B7824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vertex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has path with N-1 other vertices</w:t>
      </w:r>
    </w:p>
    <w:p w14:paraId="0E2E3E5E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which N*(N-1) but since u, w order is</w:t>
      </w: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not important because it's an u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ndirected graph we have to find N/2*(N-1) paths</w:t>
      </w:r>
    </w:p>
    <w:p w14:paraId="1F1B67E7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Total execution time will be then at LEAST </w:t>
      </w:r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</w:t>
      </w:r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N^2*(N + E)) where O(N+E) refer to a DFS or BFS to find a path</w:t>
      </w:r>
    </w:p>
    <w:p w14:paraId="796DD4E4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between u and w</w:t>
      </w:r>
    </w:p>
    <w:p w14:paraId="058D3614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15604B80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We notice that a lot of work is redundant like 0-&gt;1-&gt;2-&gt;3 we look for different path</w:t>
      </w:r>
    </w:p>
    <w:p w14:paraId="2A3D23C0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0: (0,1) (0, 2) (0,3)</w:t>
      </w:r>
    </w:p>
    <w:p w14:paraId="069143B6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1: (1, 2) (1, 3)</w:t>
      </w:r>
    </w:p>
    <w:p w14:paraId="0DDF511F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2: (2,3)</w:t>
      </w:r>
    </w:p>
    <w:p w14:paraId="4B37C7FC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From the example we can deduct a new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strategy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to verify if it's weakly connected because</w:t>
      </w:r>
    </w:p>
    <w:p w14:paraId="35FFF174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(1,2) &amp;&amp; (1,3) is included in (1,3) path</w:t>
      </w:r>
    </w:p>
    <w:p w14:paraId="36DEBFFD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(0,1) &amp;&amp; (0, 2) &amp;&amp; (1,3) are included in (0,3) path</w:t>
      </w:r>
    </w:p>
    <w:p w14:paraId="1A782661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so if we find a path from (0,3) we have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proved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that is weakly connected.</w:t>
      </w:r>
    </w:p>
    <w:p w14:paraId="0E650612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Thus, for a graph G(</w:t>
      </w:r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V,E</w:t>
      </w:r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) we choose a random "u" </w:t>
      </w:r>
      <w:r w:rsidR="007A4C46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vertex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and try to visit all nodes from that point</w:t>
      </w:r>
    </w:p>
    <w:p w14:paraId="54A6A82B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if we visit |v| vertices. It means it's weakly connected. this can be done in linear time</w:t>
      </w:r>
    </w:p>
    <w:p w14:paraId="188E6C57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O(|V|+|E|)</w:t>
      </w:r>
    </w:p>
    <w:p w14:paraId="2ADEFC9B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78D8639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proofErr w:type="spell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is_fully_connected</w:t>
      </w:r>
      <w:proofErr w:type="spell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</w:t>
      </w:r>
    </w:p>
    <w:p w14:paraId="1B63103A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It refers to have a complete graph, since we are representing our edges in a matrix.</w:t>
      </w:r>
    </w:p>
    <w:p w14:paraId="42723A8A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IF each row has N-1 edges a part from self-edge it means the graph is fully connected where N is number of vertices</w:t>
      </w:r>
    </w:p>
    <w:p w14:paraId="333CA630" w14:textId="77777777" w:rsidR="000F4BF9" w:rsidRPr="000F4BF9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Another way to do it is while loading the graph we calculate the number of edges we have without counting self-edges and store it as a class member</w:t>
      </w:r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..</w:t>
      </w:r>
      <w:proofErr w:type="gramEnd"/>
    </w:p>
    <w:p w14:paraId="38C0420D" w14:textId="77777777" w:rsidR="00F65334" w:rsidRDefault="000F4BF9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The later approach has a constant time </w:t>
      </w:r>
      <w:proofErr w:type="gramStart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</w:t>
      </w:r>
      <w:proofErr w:type="gramEnd"/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1) because we </w:t>
      </w:r>
      <w:r w:rsidR="002F3B8D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know that we will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compare it to N*(N-1)</w:t>
      </w:r>
      <w:r w:rsidR="002F3B8D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0F4BF9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while the first one is O(N) in time</w:t>
      </w:r>
    </w:p>
    <w:p w14:paraId="32E41E36" w14:textId="77777777" w:rsidR="00461B52" w:rsidRDefault="00461B52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7467CBC4" w14:textId="404D3A69" w:rsidR="00461B52" w:rsidRDefault="00461B52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proofErr w:type="spellStart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GetShortestDistances</w:t>
      </w:r>
      <w:proofErr w:type="spellEnd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</w:t>
      </w:r>
      <w:r w:rsidR="00C37680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Algorithm of my choice</w:t>
      </w:r>
    </w:p>
    <w:p w14:paraId="48698277" w14:textId="77777777" w:rsidR="0050216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D01095A" w14:textId="16B3608C" w:rsidR="00461B52" w:rsidRDefault="00461B52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This algorithm allow</w:t>
      </w:r>
      <w:r w:rsidR="0050216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</w:t>
      </w: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us to determine </w:t>
      </w:r>
      <w:r w:rsidR="0050216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the </w:t>
      </w: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shortest distance in term of number of edges </w:t>
      </w:r>
      <w:r w:rsidR="0050216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from a start node to all nodes within the graph.</w:t>
      </w:r>
    </w:p>
    <w:p w14:paraId="705C0EDE" w14:textId="05A130AB" w:rsidR="0050216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Some nodes may be unreachable will have infinite value (UNIT64 MAX)</w:t>
      </w:r>
    </w:p>
    <w:p w14:paraId="13D4B0DE" w14:textId="41BCB0A7" w:rsidR="0050216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To do so, we can run the Bread First Search N-1 Time and get the </w:t>
      </w:r>
      <w:r w:rsidR="00505D4C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distance</w:t>
      </w: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we are looking for. This approach cost for a </w:t>
      </w:r>
      <w:proofErr w:type="gramStart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graph(</w:t>
      </w:r>
      <w:proofErr w:type="gramEnd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V, E)</w:t>
      </w:r>
    </w:p>
    <w:p w14:paraId="1CB942E6" w14:textId="57D1FF87" w:rsidR="0050216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O(|V|(|V|+|E|) so it has a quadratic time.</w:t>
      </w:r>
    </w:p>
    <w:p w14:paraId="285B7631" w14:textId="2B37848C" w:rsidR="0050216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From the approach, we can deduct that there is a repetitive work, which is exploring the graph.</w:t>
      </w:r>
    </w:p>
    <w:p w14:paraId="0BE4B96B" w14:textId="010FA909" w:rsidR="00502168" w:rsidRDefault="00B4230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On</w:t>
      </w:r>
      <w:r w:rsidR="0050216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the node side, the minimal distance from this node </w:t>
      </w: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to</w:t>
      </w:r>
      <w:r w:rsidR="0050216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 start n</w:t>
      </w: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ode is the minim of all paths heading</w:t>
      </w:r>
      <w:r w:rsidR="0050216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this node.</w:t>
      </w:r>
    </w:p>
    <w:p w14:paraId="60A9E714" w14:textId="56BB77D5" w:rsidR="0050216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With a Breath First Search, we explore adjacent nodes b</w:t>
      </w:r>
      <w:r w:rsidR="00B4230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efore going deeper and go over all possible paths. So each time at a given node, </w:t>
      </w:r>
      <w:r w:rsidR="00B4230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lastRenderedPageBreak/>
        <w:t>we update the distance of its adjacent nodes by taking the min.</w:t>
      </w:r>
    </w:p>
    <w:p w14:paraId="7A6D8605" w14:textId="7E9D5DDA" w:rsidR="00B42308" w:rsidRDefault="00B4230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Then, we are going from quadratic to linear time O(|V|+|E|) and O(|V|) in time complexity.</w:t>
      </w:r>
    </w:p>
    <w:p w14:paraId="10253636" w14:textId="77777777" w:rsidR="00B42308" w:rsidRDefault="00B4230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2E9DDED" w14:textId="43151F36" w:rsidR="00FE51E2" w:rsidRDefault="00B42308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--- Parallelism</w:t>
      </w:r>
    </w:p>
    <w:p w14:paraId="1C5B38F4" w14:textId="77777777" w:rsidR="00C36FFB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72A4B66A" w14:textId="6868F4C2" w:rsidR="00C36FFB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 thought first about executing each separate task within a thread but the issue here (as Siegfried stated) we may have millions of threads running. And the CPU may not be able to create that much threads.</w:t>
      </w:r>
    </w:p>
    <w:p w14:paraId="644C9124" w14:textId="539D373B" w:rsidR="00C36FFB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Then, I used a constant number of thread each time using the available cores within a computer. This time, work is balanced between available threads.</w:t>
      </w:r>
    </w:p>
    <w:p w14:paraId="7D12C1AE" w14:textId="5119F63B" w:rsidR="00C36FFB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Again, there was another optimisation, as Siegfried stated, is to use a one thread pool running in the background and reuse it for all algorithms that we may want to run.</w:t>
      </w:r>
    </w:p>
    <w:p w14:paraId="3628AA4C" w14:textId="0ECE249E" w:rsidR="00C36FFB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 advantage here is we only create threads once and notify them when a job is available.</w:t>
      </w:r>
    </w:p>
    <w:p w14:paraId="6C08205B" w14:textId="77777777" w:rsidR="00C36FFB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57BD7357" w14:textId="77777777" w:rsidR="00AD79CC" w:rsidRDefault="00AD79CC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1D8298C9" w14:textId="77777777" w:rsidR="00C36FFB" w:rsidRPr="000F4BF9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344332E0" w14:textId="2820380A" w:rsidR="00FE51E2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When using stack/queue each available thread look for an element within the data structure to consume and push alongside if necessary.</w:t>
      </w:r>
    </w:p>
    <w:p w14:paraId="7549B7E1" w14:textId="77777777" w:rsidR="00C36FFB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08991BBE" w14:textId="3E8B1677" w:rsidR="00CE5AE2" w:rsidRDefault="00C36FFB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When using a hash table, and to perform a traversal of this data structure I used the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bucket_count</w:t>
      </w:r>
      <w:proofErr w:type="spellEnd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to know how many buckets are within this hash table then divide it to available threads. So each thread will be doing a traversal but for determined window of buckets.</w:t>
      </w:r>
    </w:p>
    <w:p w14:paraId="78E9AECA" w14:textId="77777777" w:rsidR="00CE5AE2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37E37A3D" w14:textId="0BA7C17D" w:rsidR="00CE5AE2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//Testing</w:t>
      </w:r>
    </w:p>
    <w:p w14:paraId="2CD53D91" w14:textId="2182B9B9" w:rsidR="00CE5AE2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For testing, I started with sample examples in the task</w:t>
      </w:r>
    </w:p>
    <w:p w14:paraId="3DB69BC5" w14:textId="348FE7BA" w:rsidR="00CE5AE2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Then tried edges cases for each algorithm</w:t>
      </w:r>
    </w:p>
    <w:p w14:paraId="026D422A" w14:textId="4EEE258A" w:rsidR="00CE5AE2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Finally, benchmarked the time execution for small and large graph (up to 1000 nodes) between sequential and parallel algorithm</w:t>
      </w:r>
    </w:p>
    <w:p w14:paraId="6A4407DA" w14:textId="33537DF9" w:rsidR="00CE5AE2" w:rsidRPr="00CE5AE2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Parallel algorithms are efficient starting for a graph of 50 nodes.</w:t>
      </w:r>
    </w:p>
    <w:sectPr w:rsidR="00CE5AE2" w:rsidRPr="00CE5AE2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1141A" w14:textId="77777777" w:rsidR="008D4972" w:rsidRDefault="008D4972">
      <w:r>
        <w:separator/>
      </w:r>
    </w:p>
    <w:p w14:paraId="7B4D09CD" w14:textId="77777777" w:rsidR="008D4972" w:rsidRDefault="008D4972"/>
  </w:endnote>
  <w:endnote w:type="continuationSeparator" w:id="0">
    <w:p w14:paraId="5B1E02C0" w14:textId="77777777" w:rsidR="008D4972" w:rsidRDefault="008D4972">
      <w:r>
        <w:continuationSeparator/>
      </w:r>
    </w:p>
    <w:p w14:paraId="295C758A" w14:textId="77777777" w:rsidR="008D4972" w:rsidRDefault="008D4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B14E1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A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3CF75" w14:textId="77777777" w:rsidR="008D4972" w:rsidRDefault="008D4972">
      <w:r>
        <w:separator/>
      </w:r>
    </w:p>
    <w:p w14:paraId="631AA7D9" w14:textId="77777777" w:rsidR="008D4972" w:rsidRDefault="008D4972"/>
  </w:footnote>
  <w:footnote w:type="continuationSeparator" w:id="0">
    <w:p w14:paraId="5093B1B4" w14:textId="77777777" w:rsidR="008D4972" w:rsidRDefault="008D4972">
      <w:r>
        <w:continuationSeparator/>
      </w:r>
    </w:p>
    <w:p w14:paraId="4D151C2F" w14:textId="77777777" w:rsidR="008D4972" w:rsidRDefault="008D49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EC"/>
    <w:rsid w:val="000F4BF9"/>
    <w:rsid w:val="001C74E7"/>
    <w:rsid w:val="002F3B8D"/>
    <w:rsid w:val="00424B61"/>
    <w:rsid w:val="00461B52"/>
    <w:rsid w:val="00502168"/>
    <w:rsid w:val="00505D4C"/>
    <w:rsid w:val="00794594"/>
    <w:rsid w:val="007A4C46"/>
    <w:rsid w:val="007B7824"/>
    <w:rsid w:val="008D4972"/>
    <w:rsid w:val="009444EC"/>
    <w:rsid w:val="00AD79CC"/>
    <w:rsid w:val="00B42308"/>
    <w:rsid w:val="00B5435F"/>
    <w:rsid w:val="00BE7959"/>
    <w:rsid w:val="00C36FFB"/>
    <w:rsid w:val="00C37680"/>
    <w:rsid w:val="00C74D2E"/>
    <w:rsid w:val="00CE5AE2"/>
    <w:rsid w:val="00D66B17"/>
    <w:rsid w:val="00ED28F4"/>
    <w:rsid w:val="00F65334"/>
    <w:rsid w:val="00F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60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bderrahmane/Library/Containers/com.microsoft.Word/Data/Library/Caches/TM10002086/Prendre%20des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BB"/>
    <w:rsid w:val="0015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AB989220E6914A8E8ADF155E7CB33D">
    <w:name w:val="EEAB989220E6914A8E8ADF155E7CB33D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bidi="fr-FR"/>
    </w:rPr>
  </w:style>
  <w:style w:type="paragraph" w:customStyle="1" w:styleId="C83604774910C6449C0D7DDEA681FF0D">
    <w:name w:val="C83604774910C6449C0D7DDEA681F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070273-4586-8347-B610-8157C5E3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80</TotalTime>
  <Pages>3</Pages>
  <Words>878</Words>
  <Characters>4830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2016-09-10T15:16:00Z</dcterms:created>
  <dcterms:modified xsi:type="dcterms:W3CDTF">2016-09-12T18:07:00Z</dcterms:modified>
</cp:coreProperties>
</file>