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66CDF" w14:textId="77777777" w:rsidR="00F65334" w:rsidRPr="00C30848" w:rsidRDefault="009444EC">
      <w:pPr>
        <w:pStyle w:val="Titre1"/>
        <w:rPr>
          <w:lang w:val="en-AU"/>
        </w:rPr>
      </w:pPr>
      <w:r w:rsidRPr="00C30848">
        <w:rPr>
          <w:lang w:val="en-AU"/>
        </w:rPr>
        <w:t>Task F – Simple Graph</w:t>
      </w:r>
    </w:p>
    <w:p w14:paraId="120BA079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// Graph.hpp</w:t>
      </w:r>
    </w:p>
    <w:p w14:paraId="6318065D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2BB917C5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 graph is composed of vertices and edges.</w:t>
      </w:r>
    </w:p>
    <w:p w14:paraId="76D1AF50" w14:textId="77777777" w:rsidR="000F4BF9" w:rsidRPr="00C30848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Each vertex</w:t>
      </w:r>
      <w:r w:rsidR="000F4BF9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has a property and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</w:t>
      </w:r>
      <w:r w:rsidR="000F4BF9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unique id.</w:t>
      </w:r>
    </w:p>
    <w:p w14:paraId="653F8C97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520178DC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Since we read the graph from a file we can't ens</w:t>
      </w:r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ure that the nodes ids are contigu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ous [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0..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N]</w:t>
      </w:r>
    </w:p>
    <w:p w14:paraId="1D86815E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If we adopt an </w:t>
      </w:r>
      <w:proofErr w:type="spellStart"/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vector we'll have many empty spots with no property/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inexistent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node</w:t>
      </w:r>
    </w:p>
    <w:p w14:paraId="4C1DA6C6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So we suppose that node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ids range can 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be non contiguous</w:t>
      </w:r>
    </w:p>
    <w:p w14:paraId="2893D98A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B0D5448" w14:textId="324A25C6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We can use a linked list to represent vertices which is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convenient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for adding nodes 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1)</w:t>
      </w:r>
      <w:r w:rsidR="009E5B7E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back or front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but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linear in time to retrieve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or delete a node.</w:t>
      </w:r>
    </w:p>
    <w:p w14:paraId="59671D21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63D5660F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Another possibility is a hash table which has constant time 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1) for lookup and insert.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However, it takes more memory to perform these operations in an average constant time</w:t>
      </w:r>
    </w:p>
    <w:p w14:paraId="0CB93CF2" w14:textId="77777777" w:rsidR="00424B61" w:rsidRPr="00C30848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963CE2E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PGX uses large amount of data (Millions of vertices) and hash table is better than most STL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data structures (http://scottmeyers.blogspot.de/2015/09/should-you-be-using-something-instead.html)</w:t>
      </w:r>
    </w:p>
    <w:p w14:paraId="44E99261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FA15AA5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Choosing </w:t>
      </w:r>
      <w:proofErr w:type="spellStart"/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spellStart"/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unordered_map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because we are concerned about performance than memory footprint.</w:t>
      </w:r>
    </w:p>
    <w:p w14:paraId="7C1F49C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 additi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on to that STL doesn't use contigu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ous space to allocate memory for the </w:t>
      </w:r>
      <w:proofErr w:type="spellStart"/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spellStart"/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unordered_map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using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standard a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llocator but it does for vector.</w:t>
      </w:r>
    </w:p>
    <w:p w14:paraId="251477F3" w14:textId="77777777" w:rsidR="00CE5AE2" w:rsidRPr="00C30848" w:rsidRDefault="00CE5AE2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D4A6B7D" w14:textId="77F9A878" w:rsidR="00CE5AE2" w:rsidRPr="00C30848" w:rsidRDefault="00CE5AE2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Vector is better for dividing it into chunks because it has a RAI pointer but hash table doesn’t </w:t>
      </w:r>
      <w:r w:rsidR="00C3084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have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 forward pointer which can be solved using bucket inside the hash table</w:t>
      </w:r>
    </w:p>
    <w:p w14:paraId="575D3479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2DB2EB30" w14:textId="77777777" w:rsidR="00424B61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Memory usage for 40M nodes using G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CC 4.4 </w:t>
      </w:r>
      <w:proofErr w:type="spellStart"/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unordered_map</w:t>
      </w:r>
      <w:proofErr w:type="spellEnd"/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is about 1.5GB.</w:t>
      </w:r>
    </w:p>
    <w:p w14:paraId="43F5532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which is huge and not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optimal for old systems but also we can think about parallelism and how we can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divide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 graph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into sub graphs for a</w:t>
      </w:r>
      <w:r w:rsidR="00424B61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better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space consumption and performance.</w:t>
      </w:r>
    </w:p>
    <w:p w14:paraId="3582BF6D" w14:textId="77777777" w:rsidR="00424B61" w:rsidRPr="00C30848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3F69967" w14:textId="39E08E90" w:rsidR="00424B61" w:rsidRPr="00C30848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Concerning the edges representation, we can use an adjacent list or an</w:t>
      </w:r>
      <w:r w:rsid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edge matrix.</w:t>
      </w:r>
    </w:p>
    <w:p w14:paraId="5667F855" w14:textId="77777777" w:rsidR="00424B61" w:rsidRPr="00C30848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 adjacent list can be implemented by combining a list of lists</w:t>
      </w:r>
    </w:p>
    <w:p w14:paraId="6DAEAEB7" w14:textId="76C9F6D0" w:rsidR="007B7824" w:rsidRPr="00C30848" w:rsidRDefault="00424B61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or a hash table of list</w:t>
      </w:r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. The later representation uses a two-dimension array where edges[</w:t>
      </w:r>
      <w:proofErr w:type="spellStart"/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</w:t>
      </w:r>
      <w:proofErr w:type="spellEnd"/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][v] is a Boolean </w:t>
      </w:r>
      <w:r w:rsid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which </w:t>
      </w:r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represent if there is an edge from </w:t>
      </w:r>
      <w:proofErr w:type="spellStart"/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</w:t>
      </w:r>
      <w:proofErr w:type="spellEnd"/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v.</w:t>
      </w:r>
    </w:p>
    <w:p w14:paraId="61719A84" w14:textId="77777777" w:rsidR="007B7824" w:rsidRPr="00C30848" w:rsidRDefault="007B7824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5E41937E" w14:textId="2D6AF90D" w:rsidR="007B7824" w:rsidRDefault="007B7824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Operations to be performed on this data structure are </w:t>
      </w:r>
      <w:r w:rsid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find adjacent nodes, find if there is an edge from I to V.</w:t>
      </w:r>
    </w:p>
    <w:p w14:paraId="784941B7" w14:textId="7BE12D07" w:rsidR="00C30848" w:rsidRPr="00C30848" w:rsidRDefault="00C30848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lastRenderedPageBreak/>
        <w:t xml:space="preserve">With hash table it can be constant but with 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linkedlist</w:t>
      </w:r>
      <w:proofErr w:type="spellEnd"/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of list we may reach a quadratic time.</w:t>
      </w:r>
    </w:p>
    <w:p w14:paraId="14C424F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3C9CEB3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//GraphAlgorithm.hpp</w:t>
      </w:r>
    </w:p>
    <w:p w14:paraId="300B75C1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2B146F4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proofErr w:type="spell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is_weakly_connected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</w:t>
      </w:r>
    </w:p>
    <w:p w14:paraId="25FBD05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we need to verify that for each </w:t>
      </w:r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pair of vertex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(u, w) that there is a path.</w:t>
      </w:r>
    </w:p>
    <w:p w14:paraId="48736674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suppose we have N </w:t>
      </w:r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vertex;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we check for each </w:t>
      </w:r>
      <w:r w:rsidR="007B782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has path with N-1 other vertices</w:t>
      </w:r>
    </w:p>
    <w:p w14:paraId="0E2E3E5E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which N*(N-1) but since u, w order is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not important because it's an u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ndirected graph we have to find N/2*(N-1) paths</w:t>
      </w:r>
    </w:p>
    <w:p w14:paraId="1F1B67E7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Total execution time will be then at LEAST 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N^2*(N + E)) where O(N+E) refer to a DFS or BFS to find a path</w:t>
      </w:r>
    </w:p>
    <w:p w14:paraId="796DD4E4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between u and w</w:t>
      </w:r>
    </w:p>
    <w:p w14:paraId="058D3614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5604B8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We notice that a lot of work is redundant like 0-&gt;1-&gt;2-&gt;3 we look for different path</w:t>
      </w:r>
    </w:p>
    <w:p w14:paraId="2A3D23C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0: (0,1) (0, 2) (0,3)</w:t>
      </w:r>
    </w:p>
    <w:p w14:paraId="069143B6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1: (1, 2) (1, 3)</w:t>
      </w:r>
    </w:p>
    <w:p w14:paraId="0DDF511F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2: (2,3)</w:t>
      </w:r>
    </w:p>
    <w:p w14:paraId="4B37C7FC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From the example we can deduct a new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strategy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verify if it's weakly connected because</w:t>
      </w:r>
    </w:p>
    <w:p w14:paraId="35FFF174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(1,2) &amp;&amp; (1,3) is included in (1,3) path</w:t>
      </w:r>
    </w:p>
    <w:p w14:paraId="36DEBFFD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(0,1) &amp;&amp; (0, 2) &amp;&amp; (1,3) are included in (0,3) path</w:t>
      </w:r>
    </w:p>
    <w:p w14:paraId="1A782661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so if we find a path from (0,3) we have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proved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that is weakly connected.</w:t>
      </w:r>
    </w:p>
    <w:p w14:paraId="0E650612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Thus, for a graph G(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V,E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) we choose a random "u" </w:t>
      </w:r>
      <w:r w:rsidR="007A4C46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vertex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and try to visit all nodes from that point</w:t>
      </w:r>
    </w:p>
    <w:p w14:paraId="54A6A82B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if we visit |v| vertices. It means it's weakly connected. this can be done in linear time</w:t>
      </w:r>
    </w:p>
    <w:p w14:paraId="188E6C57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O(|V|+|E|)</w:t>
      </w:r>
    </w:p>
    <w:p w14:paraId="2ADEFC9B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78D8639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proofErr w:type="spell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is_fully_connected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</w:t>
      </w:r>
    </w:p>
    <w:p w14:paraId="1B63103A" w14:textId="12DB1294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It refers to a complete graph, since we are representing our edges in a matrix.</w:t>
      </w:r>
    </w:p>
    <w:p w14:paraId="42723A8A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IF each row has N-1 edges a part from self-edge it means the graph is fully connected where N is number of vertices</w:t>
      </w:r>
    </w:p>
    <w:p w14:paraId="333CA630" w14:textId="77777777" w:rsidR="000F4BF9" w:rsidRPr="00C30848" w:rsidRDefault="000F4BF9" w:rsidP="000F4BF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Another way to do it is while loading the graph we calculate the number of edges we have without counting self-edges and store it as a class member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..</w:t>
      </w:r>
      <w:proofErr w:type="gramEnd"/>
    </w:p>
    <w:p w14:paraId="38C0420D" w14:textId="77777777" w:rsidR="00F65334" w:rsidRPr="00C30848" w:rsidRDefault="000F4BF9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The later approach has a constant time 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1) because we </w:t>
      </w:r>
      <w:r w:rsidR="002F3B8D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know that we will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compare it to N*(N-1)</w:t>
      </w:r>
      <w:r w:rsidR="002F3B8D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while the first one is O(N) in time</w:t>
      </w:r>
    </w:p>
    <w:p w14:paraId="32E41E36" w14:textId="77777777" w:rsidR="00461B52" w:rsidRPr="00C30848" w:rsidRDefault="00461B52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467CBC4" w14:textId="404D3A69" w:rsidR="00461B52" w:rsidRPr="00C30848" w:rsidRDefault="00461B52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proofErr w:type="spell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GetShortestDistances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</w:t>
      </w:r>
      <w:r w:rsidR="00C37680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Algorithm of my choice</w:t>
      </w:r>
    </w:p>
    <w:p w14:paraId="48698277" w14:textId="77777777" w:rsidR="00502168" w:rsidRPr="00C3084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D01095A" w14:textId="16B3608C" w:rsidR="00461B52" w:rsidRPr="00C30848" w:rsidRDefault="00461B52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This algorithm allow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us to determine 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the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shortest distance in term of number of edges 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from a start node to all nodes within the graph.</w:t>
      </w:r>
    </w:p>
    <w:p w14:paraId="705C0EDE" w14:textId="05A130AB" w:rsidR="00502168" w:rsidRPr="00C3084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Some nodes may be unreachable will have infinite value (UNIT64 MAX)</w:t>
      </w:r>
    </w:p>
    <w:p w14:paraId="13D4B0DE" w14:textId="796474AE" w:rsidR="00502168" w:rsidRPr="00C3084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To do so, we can run the Bread First Search N-1 Time and get the </w:t>
      </w:r>
      <w:r w:rsidR="00505D4C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distance</w:t>
      </w:r>
      <w:r w:rsidR="00C94812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we are looking for. This approach cost for a 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graph(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V, E)</w:t>
      </w:r>
    </w:p>
    <w:p w14:paraId="1CB942E6" w14:textId="57D1FF87" w:rsidR="00502168" w:rsidRPr="00C3084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O(|V|(|V|+|E|) so it has a quadratic time.</w:t>
      </w:r>
    </w:p>
    <w:p w14:paraId="285B7631" w14:textId="2B37848C" w:rsidR="00502168" w:rsidRPr="00C3084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From the approach, we can deduct that there is a repetitive work, which is exploring the graph.</w:t>
      </w:r>
    </w:p>
    <w:p w14:paraId="0BE4B96B" w14:textId="48C3A4C7" w:rsidR="00502168" w:rsidRPr="00C30848" w:rsidRDefault="00B4230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On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the node side, the minimal distance from this node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to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 start 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lastRenderedPageBreak/>
        <w:t>n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ode is the minim</w:t>
      </w:r>
      <w:r w:rsidR="00C94812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um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of all paths heading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="00C94812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to </w:t>
      </w:r>
      <w:r w:rsidR="0050216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this node.</w:t>
      </w:r>
    </w:p>
    <w:p w14:paraId="60A9E714" w14:textId="428DB39D" w:rsidR="00502168" w:rsidRPr="00C30848" w:rsidRDefault="0050216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With a Breath First Search, we explore adjacent nodes b</w:t>
      </w:r>
      <w:r w:rsidR="00B4230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efore going deeper and </w:t>
      </w:r>
      <w:r w:rsidR="00C94812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we go</w:t>
      </w:r>
      <w:r w:rsidR="00B4230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over all possible paths. So each time at a given node, we update the distance of its adjacent nodes by taking the </w:t>
      </w:r>
      <w:proofErr w:type="spellStart"/>
      <w:r w:rsidR="00B4230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min</w:t>
      </w:r>
      <w:r w:rsidR="00C94812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inum</w:t>
      </w:r>
      <w:proofErr w:type="spellEnd"/>
      <w:r w:rsidR="00B4230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.</w:t>
      </w:r>
    </w:p>
    <w:p w14:paraId="7A6D8605" w14:textId="7E9D5DDA" w:rsidR="00B42308" w:rsidRPr="00C30848" w:rsidRDefault="00B4230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Then, we are going from quadratic to linear time O(|V|+|E|) and O(|V|) in time complexity.</w:t>
      </w:r>
    </w:p>
    <w:p w14:paraId="10253636" w14:textId="77777777" w:rsidR="00B42308" w:rsidRPr="00C30848" w:rsidRDefault="00B42308" w:rsidP="002F3B8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2E9DDED" w14:textId="43151F36" w:rsidR="00FE51E2" w:rsidRPr="00C30848" w:rsidRDefault="00B42308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--- Parallelism</w:t>
      </w:r>
    </w:p>
    <w:p w14:paraId="1C5B38F4" w14:textId="77777777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2A4B66A" w14:textId="6868F4C2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 thought first about executing each separate task within a thread but the issue here (as Siegfried stated) we may have millions of threads running. And the CPU may not be able to create that much threads.</w:t>
      </w:r>
    </w:p>
    <w:p w14:paraId="644C9124" w14:textId="539D373B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Then, I used a constant number of thread each time using the available cores within a computer. This time, work is balanced between available threads.</w:t>
      </w:r>
    </w:p>
    <w:p w14:paraId="7D12C1AE" w14:textId="4AFC37CD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Again, there was another optimisation, </w:t>
      </w:r>
      <w:r w:rsidR="00C94812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as Siegfried stated, is to use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one thread pool running in the background and reuse it for all algorithms that we may want to run.</w:t>
      </w:r>
    </w:p>
    <w:p w14:paraId="3628AA4C" w14:textId="0ECE249E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 advantage here is we only create threads once and notify them when a job is available.</w:t>
      </w:r>
    </w:p>
    <w:p w14:paraId="1D8298C9" w14:textId="77777777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44332E0" w14:textId="48F5A0F1" w:rsidR="00FE51E2" w:rsidRPr="00C30848" w:rsidRDefault="00C94812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-</w:t>
      </w:r>
      <w:r w:rsidR="00C36FFB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When using stack/queue each available thread look for an element within the data structure to consume and push alongside if necessary.</w:t>
      </w:r>
    </w:p>
    <w:p w14:paraId="7549B7E1" w14:textId="77777777" w:rsidR="00C36FFB" w:rsidRPr="00C30848" w:rsidRDefault="00C36FFB" w:rsidP="00FE51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08991BBE" w14:textId="122C25DB" w:rsidR="00CE5AE2" w:rsidRPr="00C30848" w:rsidRDefault="00C9481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-</w:t>
      </w:r>
      <w:r w:rsidR="00C36FFB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When using a hash table, and to perform a traversal of this data structure I used the </w:t>
      </w:r>
      <w:proofErr w:type="spellStart"/>
      <w:r w:rsidR="00C36FFB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bucket_count</w:t>
      </w:r>
      <w:proofErr w:type="spellEnd"/>
      <w:r w:rsidR="00C36FFB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know how many buckets are within this hash table then divide it to available threads. So each thread will be doing a traversal but for determined window of buckets.</w:t>
      </w:r>
      <w:bookmarkStart w:id="0" w:name="_GoBack"/>
      <w:bookmarkEnd w:id="0"/>
    </w:p>
    <w:p w14:paraId="78E9AECA" w14:textId="77777777" w:rsidR="00CE5AE2" w:rsidRPr="00C30848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A5FDF98" w14:textId="1AE19263" w:rsidR="00475D0F" w:rsidRPr="00C30848" w:rsidRDefault="00475D0F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---Thread pool</w:t>
      </w:r>
    </w:p>
    <w:p w14:paraId="5AB9A9EB" w14:textId="77777777" w:rsidR="00475D0F" w:rsidRPr="00C30848" w:rsidRDefault="00475D0F" w:rsidP="00475D0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Our thread pool contains X threads running in the background where X represents how many threads can be executed at the same time.</w:t>
      </w:r>
    </w:p>
    <w:p w14:paraId="1FB880ED" w14:textId="4AF08FED" w:rsidR="00475D0F" w:rsidRPr="00C30848" w:rsidRDefault="00475D0F" w:rsidP="00475D0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The current API allow to add jobs to a concurrent queue by passing the reference of the </w:t>
      </w:r>
      <w:proofErr w:type="spell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ThreadPool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. Since multiple jobs are related to one algorithm,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 thought of monitoring the number of job added/finished. But this approach is limited if the Thread Pool has multi-threaded access. Then, I added a tag for each algorithm, so that we know when an algorithm has finished executing.</w:t>
      </w:r>
    </w:p>
    <w:p w14:paraId="6B1189D5" w14:textId="77777777" w:rsidR="00475D0F" w:rsidRPr="00C30848" w:rsidRDefault="00475D0F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1224053E" w14:textId="77777777" w:rsidR="00AF46CB" w:rsidRPr="00C30848" w:rsidRDefault="00AF46CB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45751328" w14:textId="49D8E64F" w:rsidR="00AF46CB" w:rsidRPr="00C30848" w:rsidRDefault="00475D0F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Drawbacks of our implementation and what we could do better</w:t>
      </w:r>
    </w:p>
    <w:p w14:paraId="02D4C629" w14:textId="77777777" w:rsidR="00475D0F" w:rsidRPr="00C30848" w:rsidRDefault="00475D0F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76CC01F" w14:textId="1390B196" w:rsidR="00AF46CB" w:rsidRPr="00C30848" w:rsidRDefault="00574BC6" w:rsidP="00AF46CB">
      <w:pPr>
        <w:pStyle w:val="Pardeliste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</w:t>
      </w:r>
      <w:r w:rsidR="00AF46CB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While the hash table is convenient for </w:t>
      </w:r>
      <w:r w:rsidR="004246F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our use cases. We could do better, if we could read/write simultaneously</w:t>
      </w:r>
      <w:r w:rsidR="00AE533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we could </w:t>
      </w:r>
      <w:r w:rsidR="004246F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combine reading the graph and running algorithms.</w:t>
      </w:r>
    </w:p>
    <w:p w14:paraId="4CC62F4B" w14:textId="1F1C6E89" w:rsidR="004246F8" w:rsidRPr="00C30848" w:rsidRDefault="004246F8" w:rsidP="004246F8">
      <w:pPr>
        <w:pStyle w:val="Pardeliste"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(We can’t because </w:t>
      </w:r>
      <w:r w:rsidR="000C29DD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since hash table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might rehash after an insert/delete and </w:t>
      </w:r>
      <w:r w:rsidR="00574BC6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iterator </w:t>
      </w:r>
      <w:r w:rsidR="00A128F3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become</w:t>
      </w:r>
      <w:r w:rsidR="00574BC6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invalidated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..</w:t>
      </w:r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)</w:t>
      </w:r>
    </w:p>
    <w:p w14:paraId="210844AF" w14:textId="77777777" w:rsidR="00475D0F" w:rsidRPr="00C30848" w:rsidRDefault="00475D0F" w:rsidP="00475D0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7ACBB041" w14:textId="298E7FA8" w:rsidR="00475D0F" w:rsidRPr="00C30848" w:rsidRDefault="00475D0F" w:rsidP="00475D0F">
      <w:pPr>
        <w:pStyle w:val="Pardeliste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If we have information about the graph, like density, directed vs undirected, 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algorithms to perform. W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e could improve data structures currently used.</w:t>
      </w:r>
    </w:p>
    <w:p w14:paraId="38A43FCA" w14:textId="0DC5C91B" w:rsidR="008B41F7" w:rsidRPr="00C30848" w:rsidRDefault="00475D0F" w:rsidP="00475D0F">
      <w:pPr>
        <w:pStyle w:val="Pardeliste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lastRenderedPageBreak/>
        <w:t xml:space="preserve"> We could decide which version parallel vs sequentia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l algorithm to use based on the graph’s nature (nodes size, edges, available </w:t>
      </w:r>
      <w:r w:rsidR="00C3084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threads...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) Parallel algorithms have a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constant overhead du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e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to creation 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of threads. This </w:t>
      </w:r>
      <w:proofErr w:type="spellStart"/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enhacement</w:t>
      </w:r>
      <w:proofErr w:type="spellEnd"/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would need to profile each algorithm based on defined </w:t>
      </w:r>
      <w:proofErr w:type="spellStart"/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criteria</w:t>
      </w:r>
      <w:r w:rsidR="00C30848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</w:t>
      </w:r>
      <w:proofErr w:type="spellEnd"/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.</w:t>
      </w:r>
    </w:p>
    <w:p w14:paraId="135A8CC8" w14:textId="22962CE9" w:rsidR="009E3FD4" w:rsidRPr="00C30848" w:rsidRDefault="009E3FD4" w:rsidP="00475D0F">
      <w:pPr>
        <w:pStyle w:val="Pardeliste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We could choose whether to create manually thread or use the </w:t>
      </w:r>
      <w:proofErr w:type="spellStart"/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std</w:t>
      </w:r>
      <w:proofErr w:type="spell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::</w:t>
      </w:r>
      <w:proofErr w:type="spellStart"/>
      <w:proofErr w:type="gramEnd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async</w:t>
      </w:r>
      <w:proofErr w:type="spellEnd"/>
    </w:p>
    <w:p w14:paraId="547612BB" w14:textId="77777777" w:rsidR="00C30848" w:rsidRPr="00C30848" w:rsidRDefault="00C30848" w:rsidP="00DC70C9">
      <w:pPr>
        <w:pStyle w:val="Pardeliste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(Work balance in DFS)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While implementing the parallel DFS few options are available about how to manage this concurrency.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In t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his implementation 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each non waiting thread </w:t>
      </w:r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does push ALL adjacent nodes to a stack, we could push ALL - 1 adjacent nodes to the stack for the </w:t>
      </w:r>
      <w:proofErr w:type="spell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waitings</w:t>
      </w:r>
      <w:proofErr w:type="spellEnd"/>
      <w:r w:rsidR="009E3FD4"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threads</w:t>
      </w: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and keep one for the current thread and do it again</w:t>
      </w:r>
      <w:proofErr w:type="gramStart"/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 xml:space="preserve"> ..</w:t>
      </w:r>
      <w:proofErr w:type="gramEnd"/>
    </w:p>
    <w:p w14:paraId="620EA534" w14:textId="77777777" w:rsidR="00C30848" w:rsidRPr="00C30848" w:rsidRDefault="00C30848" w:rsidP="00C3084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</w:p>
    <w:p w14:paraId="37E37A3D" w14:textId="50B97D7A" w:rsidR="00CE5AE2" w:rsidRPr="00C30848" w:rsidRDefault="00CE5AE2" w:rsidP="00C3084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//Testing</w:t>
      </w:r>
    </w:p>
    <w:p w14:paraId="2CD53D91" w14:textId="2182B9B9" w:rsidR="00CE5AE2" w:rsidRPr="00C30848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For testing, I started with sample examples in the task</w:t>
      </w:r>
    </w:p>
    <w:p w14:paraId="3DB69BC5" w14:textId="348FE7BA" w:rsidR="00CE5AE2" w:rsidRPr="00C30848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Then tried edges cases for each algorithm</w:t>
      </w:r>
    </w:p>
    <w:p w14:paraId="026D422A" w14:textId="4EEE258A" w:rsidR="00CE5AE2" w:rsidRPr="00C30848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Finally, benchmarked the time execution for small and large graph (up to 1000 nodes) between sequential and parallel algorithm</w:t>
      </w:r>
    </w:p>
    <w:p w14:paraId="6A4407DA" w14:textId="33537DF9" w:rsidR="00CE5AE2" w:rsidRPr="00C30848" w:rsidRDefault="00CE5AE2" w:rsidP="00CE5AE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2"/>
          <w:szCs w:val="22"/>
          <w:lang w:val="en-AU" w:bidi="ar-SA"/>
        </w:rPr>
      </w:pPr>
      <w:r w:rsidRPr="00C30848">
        <w:rPr>
          <w:rFonts w:ascii="Menlo" w:hAnsi="Menlo" w:cs="Menlo"/>
          <w:color w:val="000000" w:themeColor="text1"/>
          <w:sz w:val="22"/>
          <w:szCs w:val="22"/>
          <w:lang w:val="en-AU" w:bidi="ar-SA"/>
        </w:rPr>
        <w:t>Parallel algorithms are efficient starting for a graph of 50 nodes.</w:t>
      </w:r>
    </w:p>
    <w:sectPr w:rsidR="00CE5AE2" w:rsidRPr="00C30848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4F9B6" w14:textId="77777777" w:rsidR="006A66BA" w:rsidRDefault="006A66BA">
      <w:r>
        <w:separator/>
      </w:r>
    </w:p>
    <w:p w14:paraId="52EC8C1D" w14:textId="77777777" w:rsidR="006A66BA" w:rsidRDefault="006A66BA"/>
  </w:endnote>
  <w:endnote w:type="continuationSeparator" w:id="0">
    <w:p w14:paraId="32E49324" w14:textId="77777777" w:rsidR="006A66BA" w:rsidRDefault="006A66BA">
      <w:r>
        <w:continuationSeparator/>
      </w:r>
    </w:p>
    <w:p w14:paraId="05ED9476" w14:textId="77777777" w:rsidR="006A66BA" w:rsidRDefault="006A6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B14E1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8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752EB" w14:textId="77777777" w:rsidR="006A66BA" w:rsidRDefault="006A66BA">
      <w:r>
        <w:separator/>
      </w:r>
    </w:p>
    <w:p w14:paraId="2B54D90A" w14:textId="77777777" w:rsidR="006A66BA" w:rsidRDefault="006A66BA"/>
  </w:footnote>
  <w:footnote w:type="continuationSeparator" w:id="0">
    <w:p w14:paraId="1E9B8972" w14:textId="77777777" w:rsidR="006A66BA" w:rsidRDefault="006A66BA">
      <w:r>
        <w:continuationSeparator/>
      </w:r>
    </w:p>
    <w:p w14:paraId="4FF49DC6" w14:textId="77777777" w:rsidR="006A66BA" w:rsidRDefault="006A66B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30F23"/>
    <w:multiLevelType w:val="hybridMultilevel"/>
    <w:tmpl w:val="C69AA64A"/>
    <w:lvl w:ilvl="0" w:tplc="0F1E3B8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EC"/>
    <w:rsid w:val="000C29DD"/>
    <w:rsid w:val="000F4BF9"/>
    <w:rsid w:val="00144F87"/>
    <w:rsid w:val="001C74E7"/>
    <w:rsid w:val="002F2332"/>
    <w:rsid w:val="002F3B8D"/>
    <w:rsid w:val="004246F8"/>
    <w:rsid w:val="00424B61"/>
    <w:rsid w:val="00442DC5"/>
    <w:rsid w:val="00461B52"/>
    <w:rsid w:val="00475D0F"/>
    <w:rsid w:val="00502168"/>
    <w:rsid w:val="00505D4C"/>
    <w:rsid w:val="00535D30"/>
    <w:rsid w:val="00574BC6"/>
    <w:rsid w:val="006A66BA"/>
    <w:rsid w:val="00794594"/>
    <w:rsid w:val="007A4C46"/>
    <w:rsid w:val="007B7824"/>
    <w:rsid w:val="008B41F7"/>
    <w:rsid w:val="009444EC"/>
    <w:rsid w:val="009560AC"/>
    <w:rsid w:val="00997B8C"/>
    <w:rsid w:val="009E3FD4"/>
    <w:rsid w:val="009E5B7E"/>
    <w:rsid w:val="00A128F3"/>
    <w:rsid w:val="00AD79CC"/>
    <w:rsid w:val="00AE5334"/>
    <w:rsid w:val="00AF46CB"/>
    <w:rsid w:val="00B42308"/>
    <w:rsid w:val="00B5435F"/>
    <w:rsid w:val="00BE7959"/>
    <w:rsid w:val="00C30848"/>
    <w:rsid w:val="00C36FFB"/>
    <w:rsid w:val="00C37680"/>
    <w:rsid w:val="00C74D2E"/>
    <w:rsid w:val="00C94812"/>
    <w:rsid w:val="00CE5AE2"/>
    <w:rsid w:val="00D058A1"/>
    <w:rsid w:val="00D66B17"/>
    <w:rsid w:val="00E36CA7"/>
    <w:rsid w:val="00E51F5E"/>
    <w:rsid w:val="00ED28F4"/>
    <w:rsid w:val="00F65334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60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Pardeliste">
    <w:name w:val="List Paragraph"/>
    <w:basedOn w:val="Normal"/>
    <w:uiPriority w:val="34"/>
    <w:unhideWhenUsed/>
    <w:qFormat/>
    <w:rsid w:val="00AF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bderrahmane/Library/Containers/com.microsoft.Word/Data/Library/Caches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28"/>
    <w:rsid w:val="0065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AB989220E6914A8E8ADF155E7CB33D">
    <w:name w:val="EEAB989220E6914A8E8ADF155E7CB33D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bidi="fr-FR"/>
    </w:rPr>
  </w:style>
  <w:style w:type="paragraph" w:customStyle="1" w:styleId="C83604774910C6449C0D7DDEA681FF0D">
    <w:name w:val="C83604774910C6449C0D7DDEA681F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35F816-4EBC-4A46-B810-F3C86E95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191</TotalTime>
  <Pages>4</Pages>
  <Words>1171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8</cp:revision>
  <dcterms:created xsi:type="dcterms:W3CDTF">2016-09-10T15:16:00Z</dcterms:created>
  <dcterms:modified xsi:type="dcterms:W3CDTF">2016-09-13T15:04:00Z</dcterms:modified>
</cp:coreProperties>
</file>